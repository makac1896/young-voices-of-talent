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7A" w:rsidRDefault="00924768" w:rsidP="00084D7A">
      <w:r>
        <w:rPr>
          <w:noProof/>
          <w:lang w:val="en-ZW" w:eastAsia="en-ZW"/>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e-persons-sitting-on-the-stairs-talking-with-each-other-1438072[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084D7A" w:rsidRPr="00924768">
        <w:rPr>
          <w:color w:val="0070C0"/>
        </w:rPr>
        <w:t>IS YOUR SOCIAL CIRCLE WORTH YOUR POTENTIA</w:t>
      </w:r>
      <w:r w:rsidR="00084D7A">
        <w:t>L?</w:t>
      </w:r>
    </w:p>
    <w:p w:rsidR="00084D7A" w:rsidRDefault="00084D7A" w:rsidP="00084D7A"/>
    <w:p w:rsidR="00084D7A" w:rsidRDefault="00084D7A" w:rsidP="00084D7A">
      <w:r>
        <w:t xml:space="preserve"> Stop...Breathe…Close your eyes…</w:t>
      </w:r>
      <w:bookmarkStart w:id="0" w:name="_GoBack"/>
      <w:bookmarkEnd w:id="0"/>
    </w:p>
    <w:p w:rsidR="00084D7A" w:rsidRDefault="00084D7A" w:rsidP="00084D7A"/>
    <w:p w:rsidR="00084D7A" w:rsidRDefault="00084D7A" w:rsidP="00084D7A">
      <w:r>
        <w:t xml:space="preserve"> Now think about your yearly plans, Yes the ones you write every New Year.</w:t>
      </w:r>
    </w:p>
    <w:p w:rsidR="00084D7A" w:rsidRDefault="00084D7A" w:rsidP="00084D7A"/>
    <w:p w:rsidR="00084D7A" w:rsidRDefault="00084D7A" w:rsidP="00084D7A">
      <w:r>
        <w:t xml:space="preserve"> The ones that you write on the first page of your yearly diary. The ones you postpone every end of the year because you failed to fulfill in that year. Trust me you are not to blame, no you are to blame do you check or evaluate your social circle every year when you make your yearly goals? They are the ones who determine your breakthrough. They are the ones who hold your ticket to success. Okay, this seems silly or should I say not believable, like how can your friend hold your ticket to success. Let me tell you how. Take for example an eagle’s egg which got mixed up with a hen’s eggs. It later on hatches but is still looked after by the hen. She feeds her chicks every time and does the same for the baby eagle. The baby eagle grows in the comfort of the chickens. Trust me the hen is not to blame but rather to worth the praise. What about the chicks who took the baby eagle to be one of their own? They searched for worms together or even played together. Yes, the chicken family was so kind to the eagle, but there was one tiny problem. The wonderful chicken family was not worth the eagle’s potential. It provides the eagle with food, comfort, warmth, and even the family love one deserves. The eagle’s potential is like a priceless jewel in the hands of someone who does not know its worth. Like, she keeps the jewel safe because she likes it, but only if she knew its value she would have kept it with more love. Please do not </w:t>
      </w:r>
      <w:r>
        <w:lastRenderedPageBreak/>
        <w:t>get me wrong I mean imagine losing the only house in your position, leaving your family with no place to call home while you are in the position of a watch worth a fortune. The eagle could fly like any other eagle but it was robbed of its ability to reach for the sky by its ignorance. It could have asked why it was so different from the rest? Why it looked so much like the other eagles it saw flying? Why it never tried to imitate those who looked like it?</w:t>
      </w:r>
    </w:p>
    <w:p w:rsidR="00084D7A" w:rsidRDefault="00084D7A" w:rsidP="00084D7A"/>
    <w:p w:rsidR="00084D7A" w:rsidRDefault="00084D7A" w:rsidP="00084D7A">
      <w:r>
        <w:t>Now let us take this back to our lives, we can be so much like the eagle if we are not careful. We need to evaluate ourselves more often. Our friends can be the caring chicken family which is not worth your potential at all!!! We tend to mimic the daily trends, activities, and thoughts of our social circle. We all do this subconsciously or even consciously in the name of “fitting in” Instead of putting yourself in a position to stand out we tend to try and blend in with the crowd. We want to be so “cool”,” fly”, “lit</w:t>
      </w:r>
      <w:proofErr w:type="gramStart"/>
      <w:r>
        <w:t>”  all</w:t>
      </w:r>
      <w:proofErr w:type="gramEnd"/>
      <w:r>
        <w:t xml:space="preserve"> those terms you refer to when you are describing a guru in fashion or modern-day dressing I should say. We can also try to mimic the Instagram celebrities who post pictures which we admire the most, Pause…wait is that on your yearly goal or your social circle made you think that you can look your best on Instagram. Yet your yearly goal is not being achieved. Your friends will be waiting for you to post your “lit” picture so that they get you more likes, comments, and shares. They are doing all in their power to help you reach your “never planned for the goal of a million likes” Please do not get me wrong I also post pictures on Instagram, my friends support me in whatever way possible. My point is if your, ultimate goal was reading a hundred books in a month and you spend seven hours trying to look for a perfect spot to take your picture, then two more hours editing it. Imagine doing that for all your pictures. How many hours are you going to be wasting instead of reaching and archiving your goal you are doing the complete opposite?</w:t>
      </w:r>
    </w:p>
    <w:p w:rsidR="00084D7A" w:rsidRDefault="00084D7A" w:rsidP="00084D7A"/>
    <w:p w:rsidR="00084D7A" w:rsidRDefault="00084D7A" w:rsidP="00084D7A">
      <w:r>
        <w:t>Every time you think of writing your yearly plans on the first page of your diary make sure your friends are the right fit for it. Make sure your social circle is the perfect fit for it. You do not have to cut ties with your friends all you got to do is to learn how to stand out. You are not supposed to look for friends who are identical to you in terms of interests and all instead look for friends who accept you and your goals. You do not have to tailor your goals with anyone!!!! Be you and the right social circle will cling by. The eagle could have been itself but raised by the chicken family. I remember my favorite childhood cartoon series ‘the jungle book’ they mother wolf never taught the boy to wa</w:t>
      </w:r>
      <w:r w:rsidR="006F211E">
        <w:t>lk on four</w:t>
      </w:r>
      <w:r>
        <w:t xml:space="preserve"> legs but rather two on which he admitted he was human but had a wolf family. The same could be said for your social circle. You can be you with a different social family to yourself. That way trust my goals can be </w:t>
      </w:r>
      <w:r w:rsidR="006F211E">
        <w:t>achieved</w:t>
      </w:r>
      <w:r>
        <w:t xml:space="preserve"> and you will be happy. Make it a habit, evaluate your social </w:t>
      </w:r>
      <w:r w:rsidR="006F211E">
        <w:t>circle,</w:t>
      </w:r>
      <w:r>
        <w:t xml:space="preserve"> and leave no goal behind.</w:t>
      </w:r>
    </w:p>
    <w:p w:rsidR="002132F4" w:rsidRDefault="00084D7A" w:rsidP="00084D7A">
      <w:r>
        <w:t>By Constance Paidarufaro Ruvimbo Chivanga</w:t>
      </w:r>
    </w:p>
    <w:sectPr w:rsidR="00213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7C"/>
    <w:rsid w:val="00084D7A"/>
    <w:rsid w:val="002132F4"/>
    <w:rsid w:val="006F211E"/>
    <w:rsid w:val="00924768"/>
    <w:rsid w:val="00F01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76F85C-054F-4E53-A01C-F4ADB565E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4</TotalTime>
  <Pages>2</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Tinashe Karodza</dc:creator>
  <cp:keywords/>
  <dc:description/>
  <cp:lastModifiedBy>Tinashe Karodza</cp:lastModifiedBy>
  <cp:revision>3</cp:revision>
  <dcterms:created xsi:type="dcterms:W3CDTF">2020-07-17T18:32:00Z</dcterms:created>
  <dcterms:modified xsi:type="dcterms:W3CDTF">2020-07-30T13:07:00Z</dcterms:modified>
</cp:coreProperties>
</file>